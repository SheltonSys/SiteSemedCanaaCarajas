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4580A" w14:textId="77777777" w:rsidR="009D44E7" w:rsidRPr="004618AC" w:rsidRDefault="00E55C69" w:rsidP="00951CA7">
      <w:pPr>
        <w:pStyle w:val="Nome"/>
        <w:rPr>
          <w:b w:val="0"/>
          <w:bCs/>
          <w:sz w:val="56"/>
          <w:szCs w:val="56"/>
        </w:rPr>
      </w:pPr>
      <w:r w:rsidRPr="004618AC">
        <w:rPr>
          <w:b w:val="0"/>
          <w:bCs/>
          <w:caps w:val="0"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458BFF83" wp14:editId="26D61451">
            <wp:simplePos x="0" y="0"/>
            <wp:positionH relativeFrom="column">
              <wp:posOffset>4525010</wp:posOffset>
            </wp:positionH>
            <wp:positionV relativeFrom="paragraph">
              <wp:posOffset>-230505</wp:posOffset>
            </wp:positionV>
            <wp:extent cx="1002030" cy="1572260"/>
            <wp:effectExtent l="57150" t="19050" r="64770" b="8509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2030" cy="157226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F31" w:rsidRPr="004618AC">
        <w:rPr>
          <w:b w:val="0"/>
          <w:bCs/>
          <w:caps w:val="0"/>
          <w:sz w:val="56"/>
          <w:szCs w:val="56"/>
        </w:rPr>
        <w:t>Jaqueline Costa da Silva</w:t>
      </w:r>
    </w:p>
    <w:p w14:paraId="4C02597D" w14:textId="6CC9DCEE" w:rsidR="00EC13BD" w:rsidRDefault="008C69D4" w:rsidP="00961ED4">
      <w:pPr>
        <w:pStyle w:val="InformaesdeContato"/>
        <w:jc w:val="both"/>
      </w:pPr>
      <w:r>
        <w:t xml:space="preserve">Brasileira Natural </w:t>
      </w:r>
      <w:r w:rsidR="008D191E">
        <w:t>de Parauapebas,  2</w:t>
      </w:r>
      <w:r w:rsidR="007046BB">
        <w:t>7</w:t>
      </w:r>
      <w:r w:rsidR="00756CBC">
        <w:t xml:space="preserve"> </w:t>
      </w:r>
      <w:r w:rsidR="00306DB9">
        <w:t>anos</w:t>
      </w:r>
      <w:r w:rsidR="00AA6F28">
        <w:t>, Filiação</w:t>
      </w:r>
      <w:r w:rsidR="00D7483C">
        <w:t xml:space="preserve">; </w:t>
      </w:r>
      <w:r w:rsidR="00AA6F28">
        <w:t xml:space="preserve"> </w:t>
      </w:r>
      <w:r w:rsidR="00D7483C">
        <w:t xml:space="preserve">2 </w:t>
      </w:r>
    </w:p>
    <w:p w14:paraId="112FF2F2" w14:textId="4D27149E" w:rsidR="009D44E7" w:rsidRDefault="003207F0" w:rsidP="00961ED4">
      <w:pPr>
        <w:pStyle w:val="InformaesdeContato"/>
        <w:jc w:val="both"/>
      </w:pPr>
      <w:r>
        <w:t>Endereço; VS 52,</w:t>
      </w:r>
      <w:r w:rsidR="00E15EEE">
        <w:t xml:space="preserve"> Chacreamento Sol Nascente </w:t>
      </w:r>
      <w:proofErr w:type="spellStart"/>
      <w:r w:rsidR="00456633">
        <w:t>Qd</w:t>
      </w:r>
      <w:proofErr w:type="spellEnd"/>
      <w:r w:rsidR="00456633">
        <w:t xml:space="preserve">. 49 </w:t>
      </w:r>
      <w:proofErr w:type="spellStart"/>
      <w:r w:rsidR="00456633">
        <w:t>Lt</w:t>
      </w:r>
      <w:proofErr w:type="spellEnd"/>
      <w:r w:rsidR="00456633">
        <w:t>. 02</w:t>
      </w:r>
    </w:p>
    <w:p w14:paraId="7787DBEB" w14:textId="6FAF32B8" w:rsidR="009F380B" w:rsidRDefault="00E3099A" w:rsidP="00961ED4">
      <w:pPr>
        <w:pStyle w:val="InformaesdeContato"/>
        <w:jc w:val="both"/>
      </w:pPr>
      <w:r>
        <w:t>CEL;</w:t>
      </w:r>
      <w:r w:rsidR="00462FFC">
        <w:t xml:space="preserve"> (</w:t>
      </w:r>
      <w:r>
        <w:t>94</w:t>
      </w:r>
      <w:r w:rsidR="00462FFC">
        <w:t>)</w:t>
      </w:r>
      <w:r>
        <w:t>99277</w:t>
      </w:r>
      <w:r w:rsidR="00BF4AD7">
        <w:t>-</w:t>
      </w:r>
      <w:r>
        <w:t>2876</w:t>
      </w:r>
    </w:p>
    <w:p w14:paraId="320CB471" w14:textId="77777777" w:rsidR="00BF4AD7" w:rsidRDefault="009F380B" w:rsidP="00961ED4">
      <w:pPr>
        <w:pStyle w:val="InformaesdeContato"/>
        <w:jc w:val="both"/>
      </w:pPr>
      <w:r>
        <w:t>Email</w:t>
      </w:r>
      <w:r w:rsidR="00EF34FE">
        <w:t>;jaquelinecostadesouza04@gmail.com</w:t>
      </w:r>
    </w:p>
    <w:sdt>
      <w:sdtPr>
        <w:id w:val="-1179423465"/>
        <w:placeholder>
          <w:docPart w:val="8200951BB7743C4E8BA29D784942E5C2"/>
        </w:placeholder>
        <w:temporary/>
        <w:showingPlcHdr/>
        <w15:appearance w15:val="hidden"/>
      </w:sdtPr>
      <w:sdtEndPr/>
      <w:sdtContent>
        <w:p w14:paraId="2C732673" w14:textId="77777777" w:rsidR="009D44E7" w:rsidRDefault="0056196A">
          <w:pPr>
            <w:pStyle w:val="Ttulo1"/>
          </w:pPr>
          <w:r>
            <w:rPr>
              <w:lang w:bidi="pt-BR"/>
            </w:rPr>
            <w:t>Objetivo</w:t>
          </w:r>
        </w:p>
      </w:sdtContent>
    </w:sdt>
    <w:p w14:paraId="5896C39F" w14:textId="77777777" w:rsidR="00C502FE" w:rsidRPr="00590AEF" w:rsidRDefault="00904A05" w:rsidP="009C4ABF">
      <w:pPr>
        <w:rPr>
          <w:u w:val="single"/>
        </w:rPr>
      </w:pPr>
      <w:r>
        <w:rPr>
          <w:u w:val="single"/>
        </w:rPr>
        <w:t>“</w:t>
      </w:r>
      <w:r w:rsidR="00590AEF">
        <w:rPr>
          <w:u w:val="single"/>
        </w:rPr>
        <w:t xml:space="preserve">Gostaria de fazer parte da equipe de funcionários da empresa, tendo o objetivo de crescer profissionalmente e de maneira produtiva, além de contribuir para o desenvolvimento da organização como um todo.” “Procuro novos desafios profissionais e uma efetivação no </w:t>
      </w:r>
      <w:r w:rsidR="007979A6">
        <w:rPr>
          <w:u w:val="single"/>
        </w:rPr>
        <w:t>mercado”.</w:t>
      </w:r>
    </w:p>
    <w:p w14:paraId="2ADB8D4B" w14:textId="77777777" w:rsidR="009D44E7" w:rsidRDefault="00D63B11" w:rsidP="002D7F68">
      <w:pPr>
        <w:pStyle w:val="Ttulo1"/>
      </w:pPr>
      <w:r>
        <w:t>Experiência</w:t>
      </w:r>
    </w:p>
    <w:p w14:paraId="2D917A21" w14:textId="77DD18CA" w:rsidR="009D44E7" w:rsidRDefault="00913160" w:rsidP="00FC7C7B">
      <w:pPr>
        <w:pStyle w:val="PargrafodaLista"/>
        <w:numPr>
          <w:ilvl w:val="0"/>
          <w:numId w:val="15"/>
        </w:numPr>
      </w:pPr>
      <w:r>
        <w:t xml:space="preserve">Loja </w:t>
      </w:r>
      <w:r w:rsidR="00BA7861">
        <w:t xml:space="preserve">Modelo; operadora de caixa e </w:t>
      </w:r>
      <w:r w:rsidR="00751E48">
        <w:t>vendedora</w:t>
      </w:r>
    </w:p>
    <w:p w14:paraId="41071D3A" w14:textId="6122FA2B" w:rsidR="00B53638" w:rsidRDefault="005640EE" w:rsidP="00AC5CD4">
      <w:pPr>
        <w:pStyle w:val="PargrafodaLista"/>
        <w:numPr>
          <w:ilvl w:val="0"/>
          <w:numId w:val="15"/>
        </w:numPr>
      </w:pPr>
      <w:r>
        <w:t xml:space="preserve">Lojas Barão dos Móveis; Operadora de </w:t>
      </w:r>
      <w:r w:rsidR="000C2949">
        <w:t xml:space="preserve">Caixa e </w:t>
      </w:r>
      <w:r w:rsidR="00696564">
        <w:t xml:space="preserve">vendedora </w:t>
      </w:r>
    </w:p>
    <w:p w14:paraId="21C02B05" w14:textId="314919C1" w:rsidR="00F85100" w:rsidRDefault="001F2122" w:rsidP="00661A97">
      <w:pPr>
        <w:pStyle w:val="Ttulo1"/>
      </w:pPr>
      <w:r>
        <w:t>Educação</w:t>
      </w:r>
    </w:p>
    <w:p w14:paraId="643F30B6" w14:textId="2A89E137" w:rsidR="00F85100" w:rsidRDefault="005D7863" w:rsidP="004C4ABA">
      <w:pPr>
        <w:pStyle w:val="PargrafodaLista"/>
        <w:numPr>
          <w:ilvl w:val="0"/>
          <w:numId w:val="16"/>
        </w:numPr>
      </w:pPr>
      <w:r>
        <w:t xml:space="preserve">Técnico de enfermagem ( </w:t>
      </w:r>
      <w:r w:rsidR="00B77D3D">
        <w:t>Cu</w:t>
      </w:r>
      <w:r>
        <w:t xml:space="preserve">rsando </w:t>
      </w:r>
      <w:r w:rsidR="00B422AE">
        <w:t>)</w:t>
      </w:r>
    </w:p>
    <w:p w14:paraId="227EDAE5" w14:textId="657B0A41" w:rsidR="00B422AE" w:rsidRDefault="00B422AE" w:rsidP="004C4ABA">
      <w:pPr>
        <w:pStyle w:val="PargrafodaLista"/>
        <w:numPr>
          <w:ilvl w:val="0"/>
          <w:numId w:val="16"/>
        </w:numPr>
      </w:pPr>
      <w:r>
        <w:t xml:space="preserve">Ensino médio </w:t>
      </w:r>
    </w:p>
    <w:p w14:paraId="6B9BAD03" w14:textId="57A7EEA1" w:rsidR="00B7450D" w:rsidRDefault="00B7450D" w:rsidP="004C4ABA">
      <w:pPr>
        <w:pStyle w:val="PargrafodaLista"/>
        <w:numPr>
          <w:ilvl w:val="0"/>
          <w:numId w:val="16"/>
        </w:numPr>
      </w:pPr>
      <w:r>
        <w:t xml:space="preserve">Informática </w:t>
      </w:r>
    </w:p>
    <w:p w14:paraId="3749F940" w14:textId="67E5AF37" w:rsidR="00A060B6" w:rsidRPr="001F2122" w:rsidRDefault="00A060B6" w:rsidP="00B422AE"/>
    <w:p w14:paraId="673CA469" w14:textId="77777777" w:rsidR="009D44E7" w:rsidRDefault="005309B8">
      <w:pPr>
        <w:pStyle w:val="Ttulo1"/>
      </w:pPr>
      <w:r>
        <w:t xml:space="preserve">Informações </w:t>
      </w:r>
      <w:r w:rsidR="006E581A">
        <w:t xml:space="preserve">adicionais </w:t>
      </w:r>
      <w:r>
        <w:t xml:space="preserve">Inter pessoais </w:t>
      </w:r>
      <w:r w:rsidR="00010032">
        <w:t xml:space="preserve"> </w:t>
      </w:r>
    </w:p>
    <w:p w14:paraId="1C7C385F" w14:textId="7D1F3F41" w:rsidR="00E50C21" w:rsidRDefault="00C7604E" w:rsidP="00010032">
      <w:r>
        <w:t>Pontualidade</w:t>
      </w:r>
      <w:r w:rsidR="000D3D58">
        <w:t xml:space="preserve">, </w:t>
      </w:r>
      <w:r w:rsidR="00E50C21">
        <w:t>Seriedade</w:t>
      </w:r>
      <w:r w:rsidR="000D3D58">
        <w:t xml:space="preserve">, Responsabilidade com o </w:t>
      </w:r>
      <w:r w:rsidR="00CF725F">
        <w:t>trabalho</w:t>
      </w:r>
      <w:r w:rsidR="005A5F98">
        <w:t>.</w:t>
      </w:r>
      <w:r w:rsidR="00A72900">
        <w:t xml:space="preserve"> Aguardo em breve uma </w:t>
      </w:r>
      <w:r w:rsidR="003477AD">
        <w:t xml:space="preserve">oportunidade para </w:t>
      </w:r>
      <w:r w:rsidR="00F12357">
        <w:t xml:space="preserve">começar um trabalho de grande </w:t>
      </w:r>
      <w:r w:rsidR="00637EDD">
        <w:t>sucesso</w:t>
      </w:r>
      <w:r w:rsidR="00057CE8">
        <w:t>.</w:t>
      </w:r>
      <w:r w:rsidR="00C8649C">
        <w:t xml:space="preserve">   </w:t>
      </w:r>
      <w:r w:rsidR="00057CE8">
        <w:t xml:space="preserve"> </w:t>
      </w:r>
      <w:r w:rsidR="0013324E">
        <w:t>Desde</w:t>
      </w:r>
      <w:r w:rsidR="00637EDD">
        <w:t xml:space="preserve"> já </w:t>
      </w:r>
      <w:r w:rsidR="00C8649C">
        <w:t>Agradeço!</w:t>
      </w:r>
    </w:p>
    <w:p w14:paraId="648B6163" w14:textId="77777777" w:rsidR="00E50C21" w:rsidRDefault="00E50C21" w:rsidP="00010032"/>
    <w:p w14:paraId="5223FABD" w14:textId="77777777" w:rsidR="00C7604E" w:rsidRPr="00010032" w:rsidRDefault="00C7604E" w:rsidP="00010032"/>
    <w:p w14:paraId="49571474" w14:textId="77777777" w:rsidR="009D44E7" w:rsidRDefault="009D44E7" w:rsidP="00641E8C">
      <w:pPr>
        <w:pStyle w:val="Commarcadores"/>
        <w:numPr>
          <w:ilvl w:val="0"/>
          <w:numId w:val="0"/>
        </w:numPr>
        <w:ind w:left="216"/>
      </w:pPr>
    </w:p>
    <w:p w14:paraId="2CB88048" w14:textId="77777777" w:rsidR="001359D8" w:rsidRDefault="001359D8" w:rsidP="00641E8C">
      <w:pPr>
        <w:pStyle w:val="Commarcadores"/>
        <w:numPr>
          <w:ilvl w:val="0"/>
          <w:numId w:val="0"/>
        </w:numPr>
        <w:ind w:left="216"/>
      </w:pPr>
    </w:p>
    <w:p w14:paraId="3D1E1157" w14:textId="77777777" w:rsidR="001359D8" w:rsidRPr="008F03D3" w:rsidRDefault="001359D8" w:rsidP="00D62FD8">
      <w:pPr>
        <w:pStyle w:val="PargrafodaLista"/>
      </w:pPr>
      <w:r>
        <w:t xml:space="preserve">  </w:t>
      </w:r>
    </w:p>
    <w:sectPr w:rsidR="001359D8" w:rsidRPr="008F03D3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27440" w14:textId="77777777" w:rsidR="00486CDE" w:rsidRDefault="00486CDE">
      <w:r>
        <w:rPr>
          <w:lang w:bidi="pt-BR"/>
        </w:rPr>
        <w:separator/>
      </w:r>
    </w:p>
  </w:endnote>
  <w:endnote w:type="continuationSeparator" w:id="0">
    <w:p w14:paraId="69E21C8C" w14:textId="77777777" w:rsidR="00486CDE" w:rsidRDefault="00486CDE"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6AD03" w14:textId="77777777" w:rsidR="009D44E7" w:rsidRDefault="0056196A">
    <w:pPr>
      <w:pStyle w:val="Rodap"/>
    </w:pP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>
      <w:rPr>
        <w:noProof/>
        <w:lang w:bidi="pt-BR"/>
      </w:rPr>
      <w:t>2</w:t>
    </w:r>
    <w:r>
      <w:rPr>
        <w:noProof/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62517" w14:textId="77777777" w:rsidR="00486CDE" w:rsidRDefault="00486CDE">
      <w:r>
        <w:rPr>
          <w:lang w:bidi="pt-BR"/>
        </w:rPr>
        <w:separator/>
      </w:r>
    </w:p>
  </w:footnote>
  <w:footnote w:type="continuationSeparator" w:id="0">
    <w:p w14:paraId="5F8D7886" w14:textId="77777777" w:rsidR="00486CDE" w:rsidRDefault="00486CDE"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72C83" w14:textId="77777777" w:rsidR="009D44E7" w:rsidRDefault="0056196A">
    <w:r>
      <w:rPr>
        <w:noProof/>
        <w:lang w:val="lt-LT" w:eastAsia="zh-CN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CE71932" wp14:editId="68BE512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55AEEF14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2EE39" w14:textId="77777777" w:rsidR="009D44E7" w:rsidRDefault="0056196A"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83B4124" wp14:editId="443F005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Grupo 4" title="Quadro de página com gui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Quadro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orma Livre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FC9931" w14:textId="77777777" w:rsidR="009D44E7" w:rsidRDefault="009D44E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683B4124" id="Grupo 4" o:spid="_x0000_s1026" alt="Título: Quadro de página com guia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">
              <v:shape id="Quadro 5" o:spid="_x0000_s1027" style="position:absolute;left:1333;width:73152;height:96012;visibility:visible;mso-wrap-style:square;v-text-anchor:middle" coordsize="7315200,96012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orma Livre 8" o:spid="_x0000_s1028" style="position:absolute;left:2286;top:4286;width:3581;height:8020;visibility:visible;mso-wrap-style:square;v-text-anchor:top" coordsize="240,528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FFC9931" w14:textId="77777777" w:rsidR="009D44E7" w:rsidRDefault="009D44E7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57234A"/>
    <w:multiLevelType w:val="hybridMultilevel"/>
    <w:tmpl w:val="8F8673C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7D1735D"/>
    <w:multiLevelType w:val="hybridMultilevel"/>
    <w:tmpl w:val="C1D46C8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C24D0"/>
    <w:multiLevelType w:val="hybridMultilevel"/>
    <w:tmpl w:val="10F87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54655"/>
    <w:multiLevelType w:val="hybridMultilevel"/>
    <w:tmpl w:val="7AB01E5C"/>
    <w:lvl w:ilvl="0" w:tplc="14FA4362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244620">
    <w:abstractNumId w:val="9"/>
  </w:num>
  <w:num w:numId="2" w16cid:durableId="86586630">
    <w:abstractNumId w:val="13"/>
  </w:num>
  <w:num w:numId="3" w16cid:durableId="128791921">
    <w:abstractNumId w:val="11"/>
  </w:num>
  <w:num w:numId="4" w16cid:durableId="1671716524">
    <w:abstractNumId w:val="7"/>
  </w:num>
  <w:num w:numId="5" w16cid:durableId="354700170">
    <w:abstractNumId w:val="6"/>
  </w:num>
  <w:num w:numId="6" w16cid:durableId="1166017852">
    <w:abstractNumId w:val="5"/>
  </w:num>
  <w:num w:numId="7" w16cid:durableId="1428502677">
    <w:abstractNumId w:val="4"/>
  </w:num>
  <w:num w:numId="8" w16cid:durableId="176235482">
    <w:abstractNumId w:val="8"/>
  </w:num>
  <w:num w:numId="9" w16cid:durableId="677655346">
    <w:abstractNumId w:val="3"/>
  </w:num>
  <w:num w:numId="10" w16cid:durableId="1155996944">
    <w:abstractNumId w:val="2"/>
  </w:num>
  <w:num w:numId="11" w16cid:durableId="1723672290">
    <w:abstractNumId w:val="1"/>
  </w:num>
  <w:num w:numId="12" w16cid:durableId="218323103">
    <w:abstractNumId w:val="0"/>
  </w:num>
  <w:num w:numId="13" w16cid:durableId="1380400082">
    <w:abstractNumId w:val="15"/>
  </w:num>
  <w:num w:numId="14" w16cid:durableId="169636595">
    <w:abstractNumId w:val="14"/>
  </w:num>
  <w:num w:numId="15" w16cid:durableId="688988146">
    <w:abstractNumId w:val="10"/>
  </w:num>
  <w:num w:numId="16" w16cid:durableId="4328215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attachedTemplate r:id="rId1"/>
  <w:revisionView w:inkAnnotations="0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FD"/>
    <w:rsid w:val="00002A80"/>
    <w:rsid w:val="00010032"/>
    <w:rsid w:val="00057CE8"/>
    <w:rsid w:val="00091C14"/>
    <w:rsid w:val="00093606"/>
    <w:rsid w:val="0009504F"/>
    <w:rsid w:val="00096CDE"/>
    <w:rsid w:val="000C2949"/>
    <w:rsid w:val="000D3D58"/>
    <w:rsid w:val="000D5036"/>
    <w:rsid w:val="000F0C8D"/>
    <w:rsid w:val="000F5380"/>
    <w:rsid w:val="00102228"/>
    <w:rsid w:val="00116477"/>
    <w:rsid w:val="00131B66"/>
    <w:rsid w:val="00132F7C"/>
    <w:rsid w:val="0013324E"/>
    <w:rsid w:val="001359D8"/>
    <w:rsid w:val="0013669A"/>
    <w:rsid w:val="001A3CC8"/>
    <w:rsid w:val="001C0A4F"/>
    <w:rsid w:val="001D5B78"/>
    <w:rsid w:val="001E3869"/>
    <w:rsid w:val="001F2122"/>
    <w:rsid w:val="00204D97"/>
    <w:rsid w:val="00257F3D"/>
    <w:rsid w:val="00261AF4"/>
    <w:rsid w:val="00276FF2"/>
    <w:rsid w:val="002A1F89"/>
    <w:rsid w:val="002B0FB1"/>
    <w:rsid w:val="002B6C0B"/>
    <w:rsid w:val="002D7F68"/>
    <w:rsid w:val="002F02E0"/>
    <w:rsid w:val="002F71FD"/>
    <w:rsid w:val="00306DB9"/>
    <w:rsid w:val="00315916"/>
    <w:rsid w:val="003207F0"/>
    <w:rsid w:val="00323B1A"/>
    <w:rsid w:val="00332E9D"/>
    <w:rsid w:val="003477AD"/>
    <w:rsid w:val="00363B2B"/>
    <w:rsid w:val="00385D4D"/>
    <w:rsid w:val="003A1763"/>
    <w:rsid w:val="003C03A5"/>
    <w:rsid w:val="003C0E6D"/>
    <w:rsid w:val="003F39B2"/>
    <w:rsid w:val="00407EC4"/>
    <w:rsid w:val="00415F5E"/>
    <w:rsid w:val="004413A0"/>
    <w:rsid w:val="0045273C"/>
    <w:rsid w:val="00456633"/>
    <w:rsid w:val="004618AC"/>
    <w:rsid w:val="00462FFC"/>
    <w:rsid w:val="00486CDE"/>
    <w:rsid w:val="004B1B76"/>
    <w:rsid w:val="004C4ABA"/>
    <w:rsid w:val="004C51BE"/>
    <w:rsid w:val="004E23E7"/>
    <w:rsid w:val="004F738A"/>
    <w:rsid w:val="00502CF6"/>
    <w:rsid w:val="0051156A"/>
    <w:rsid w:val="005309B8"/>
    <w:rsid w:val="00540A12"/>
    <w:rsid w:val="0056196A"/>
    <w:rsid w:val="005640EE"/>
    <w:rsid w:val="00590AEF"/>
    <w:rsid w:val="005A5F98"/>
    <w:rsid w:val="005D7863"/>
    <w:rsid w:val="005E5A71"/>
    <w:rsid w:val="00634FE4"/>
    <w:rsid w:val="00637EDD"/>
    <w:rsid w:val="00641E8C"/>
    <w:rsid w:val="00661A97"/>
    <w:rsid w:val="00663B35"/>
    <w:rsid w:val="00665D9A"/>
    <w:rsid w:val="00696564"/>
    <w:rsid w:val="006C6673"/>
    <w:rsid w:val="006E581A"/>
    <w:rsid w:val="007046BB"/>
    <w:rsid w:val="00705D8C"/>
    <w:rsid w:val="0071339D"/>
    <w:rsid w:val="0073337E"/>
    <w:rsid w:val="00751E48"/>
    <w:rsid w:val="00752334"/>
    <w:rsid w:val="00756CBC"/>
    <w:rsid w:val="007979A6"/>
    <w:rsid w:val="007A3020"/>
    <w:rsid w:val="00832690"/>
    <w:rsid w:val="008436AE"/>
    <w:rsid w:val="00846655"/>
    <w:rsid w:val="0089178E"/>
    <w:rsid w:val="0089326A"/>
    <w:rsid w:val="008B46BA"/>
    <w:rsid w:val="008B628B"/>
    <w:rsid w:val="008C0197"/>
    <w:rsid w:val="008C69D4"/>
    <w:rsid w:val="008D191E"/>
    <w:rsid w:val="008E3226"/>
    <w:rsid w:val="008F03D3"/>
    <w:rsid w:val="00904A05"/>
    <w:rsid w:val="00913160"/>
    <w:rsid w:val="0093537B"/>
    <w:rsid w:val="00951CA7"/>
    <w:rsid w:val="00956BDF"/>
    <w:rsid w:val="00961ED4"/>
    <w:rsid w:val="009D44E7"/>
    <w:rsid w:val="009D75BB"/>
    <w:rsid w:val="009D7BBC"/>
    <w:rsid w:val="009E381C"/>
    <w:rsid w:val="009F380B"/>
    <w:rsid w:val="00A00D2A"/>
    <w:rsid w:val="00A03697"/>
    <w:rsid w:val="00A060B6"/>
    <w:rsid w:val="00A2539E"/>
    <w:rsid w:val="00A273C5"/>
    <w:rsid w:val="00A35CC5"/>
    <w:rsid w:val="00A55A82"/>
    <w:rsid w:val="00A72900"/>
    <w:rsid w:val="00A72E79"/>
    <w:rsid w:val="00A84F3D"/>
    <w:rsid w:val="00A97C05"/>
    <w:rsid w:val="00AA6F28"/>
    <w:rsid w:val="00AB00C3"/>
    <w:rsid w:val="00AC5CD4"/>
    <w:rsid w:val="00AD431A"/>
    <w:rsid w:val="00AE0820"/>
    <w:rsid w:val="00B12A73"/>
    <w:rsid w:val="00B17583"/>
    <w:rsid w:val="00B275EE"/>
    <w:rsid w:val="00B31665"/>
    <w:rsid w:val="00B422AE"/>
    <w:rsid w:val="00B53638"/>
    <w:rsid w:val="00B7164F"/>
    <w:rsid w:val="00B7450D"/>
    <w:rsid w:val="00B77D3D"/>
    <w:rsid w:val="00B85270"/>
    <w:rsid w:val="00BA7861"/>
    <w:rsid w:val="00BD7606"/>
    <w:rsid w:val="00BF4AD7"/>
    <w:rsid w:val="00BF60DC"/>
    <w:rsid w:val="00C307D4"/>
    <w:rsid w:val="00C502FE"/>
    <w:rsid w:val="00C558F5"/>
    <w:rsid w:val="00C56C80"/>
    <w:rsid w:val="00C60B73"/>
    <w:rsid w:val="00C7604E"/>
    <w:rsid w:val="00C8649C"/>
    <w:rsid w:val="00C94BA7"/>
    <w:rsid w:val="00CA0F31"/>
    <w:rsid w:val="00CC4D51"/>
    <w:rsid w:val="00CF725F"/>
    <w:rsid w:val="00D00BF0"/>
    <w:rsid w:val="00D05863"/>
    <w:rsid w:val="00D06C56"/>
    <w:rsid w:val="00D12E06"/>
    <w:rsid w:val="00D17B11"/>
    <w:rsid w:val="00D17B6B"/>
    <w:rsid w:val="00D36E47"/>
    <w:rsid w:val="00D3751C"/>
    <w:rsid w:val="00D62FD8"/>
    <w:rsid w:val="00D63B11"/>
    <w:rsid w:val="00D64BCA"/>
    <w:rsid w:val="00D725DA"/>
    <w:rsid w:val="00D7483C"/>
    <w:rsid w:val="00D84347"/>
    <w:rsid w:val="00D874FD"/>
    <w:rsid w:val="00D93E9C"/>
    <w:rsid w:val="00DB23A1"/>
    <w:rsid w:val="00E14EBE"/>
    <w:rsid w:val="00E15EEE"/>
    <w:rsid w:val="00E16933"/>
    <w:rsid w:val="00E3099A"/>
    <w:rsid w:val="00E339E4"/>
    <w:rsid w:val="00E50C21"/>
    <w:rsid w:val="00E55C69"/>
    <w:rsid w:val="00E87C64"/>
    <w:rsid w:val="00E9014F"/>
    <w:rsid w:val="00E94AF5"/>
    <w:rsid w:val="00EB07F9"/>
    <w:rsid w:val="00EC13BD"/>
    <w:rsid w:val="00ED3A65"/>
    <w:rsid w:val="00EF34FE"/>
    <w:rsid w:val="00F11B02"/>
    <w:rsid w:val="00F12357"/>
    <w:rsid w:val="00F27712"/>
    <w:rsid w:val="00F37653"/>
    <w:rsid w:val="00F42A17"/>
    <w:rsid w:val="00F668F5"/>
    <w:rsid w:val="00F80F2C"/>
    <w:rsid w:val="00F85100"/>
    <w:rsid w:val="00F9011E"/>
    <w:rsid w:val="00F96638"/>
    <w:rsid w:val="00FB09B1"/>
    <w:rsid w:val="00FC7C7B"/>
    <w:rsid w:val="00FF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EB2618"/>
  <w15:chartTrackingRefBased/>
  <w15:docId w15:val="{92DBC321-E887-7541-B74D-B87FF4C0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lang w:val="pt-PT" w:eastAsia="ja-JP" w:bidi="pt-PT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96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esdeContato">
    <w:name w:val="Informações de Conta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Commarcadore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Rodap">
    <w:name w:val="footer"/>
    <w:basedOn w:val="Normal"/>
    <w:link w:val="Rodap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RodapChar">
    <w:name w:val="Rodapé Char"/>
    <w:basedOn w:val="Fontepargpadro"/>
    <w:link w:val="Rodap"/>
    <w:uiPriority w:val="99"/>
    <w:rPr>
      <w:color w:val="0E0B05" w:themeColor="text2"/>
      <w:sz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e">
    <w:name w:val="Emphasis"/>
    <w:basedOn w:val="Fontepargpadro"/>
    <w:uiPriority w:val="20"/>
    <w:semiHidden/>
    <w:unhideWhenUsed/>
    <w:qFormat/>
    <w:rPr>
      <w:i w:val="0"/>
      <w:iCs/>
      <w:color w:val="E3AB47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Cs/>
      <w:sz w:val="2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Cs/>
      <w:color w:val="262626" w:themeColor="text1" w:themeTint="D9"/>
      <w:sz w:val="26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argrafodaLista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tulodendicedeautoridades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e">
    <w:name w:val="No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Numerada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aChar">
    <w:name w:val="Data Char"/>
    <w:basedOn w:val="Fontepargpadro"/>
    <w:link w:val="Data"/>
    <w:uiPriority w:val="99"/>
    <w:semiHidden/>
    <w:rPr>
      <w:color w:val="0E0B05" w:themeColor="text2"/>
      <w:sz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udaoChar">
    <w:name w:val="Saudação Char"/>
    <w:basedOn w:val="Fontepargpadro"/>
    <w:link w:val="Saudao"/>
    <w:uiPriority w:val="99"/>
    <w:semiHidden/>
    <w:rPr>
      <w:color w:val="0E0B05" w:themeColor="text2"/>
      <w:sz w:val="24"/>
    </w:rPr>
  </w:style>
  <w:style w:type="paragraph" w:styleId="Assinatura">
    <w:name w:val="Signature"/>
    <w:basedOn w:val="Normal"/>
    <w:link w:val="Assinatura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ssinaturaChar">
    <w:name w:val="Assinatura Char"/>
    <w:basedOn w:val="Fontepargpadro"/>
    <w:link w:val="Assinatur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2667C0FE-0058-D048-B045-954A411BCB71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200951BB7743C4E8BA29D784942E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3770F7-B22D-9743-9BC6-CEF4BBDF9ED7}"/>
      </w:docPartPr>
      <w:docPartBody>
        <w:p w:rsidR="00A54F42" w:rsidRDefault="00B33FA0">
          <w:pPr>
            <w:pStyle w:val="8200951BB7743C4E8BA29D784942E5C2"/>
          </w:pPr>
          <w:r>
            <w:rPr>
              <w:lang w:bidi="pt-BR"/>
            </w:rPr>
            <w:t>Objetivo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ptos">
    <w:panose1 w:val="020B0004020202020204"/>
    <w:charset w:val="00"/>
    <w:family w:val="roman"/>
    <w:notTrueType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5608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65175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A0"/>
    <w:rsid w:val="002A7B43"/>
    <w:rsid w:val="00323B1A"/>
    <w:rsid w:val="00A54F42"/>
    <w:rsid w:val="00B3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200951BB7743C4E8BA29D784942E5C2">
    <w:name w:val="8200951BB7743C4E8BA29D784942E5C2"/>
  </w:style>
  <w:style w:type="paragraph" w:styleId="Commarcadore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6F167-31CF-409E-8A4F-5998C5B19DD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%7b2667C0FE-0058-D048-B045-954A411BCB71%7dtf50002018.dotx</Template>
  <TotalTime>3</TotalTime>
  <Pages>1</Pages>
  <Words>136</Words>
  <Characters>739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jaquelinecostadesouza04@gmail.com</dc:creator>
  <cp:keywords/>
  <dc:description/>
  <cp:lastModifiedBy>jaquelinecostadesouza04@gmail.com</cp:lastModifiedBy>
  <cp:revision>2</cp:revision>
  <dcterms:created xsi:type="dcterms:W3CDTF">2025-05-16T19:39:00Z</dcterms:created>
  <dcterms:modified xsi:type="dcterms:W3CDTF">2025-05-16T19:39:00Z</dcterms:modified>
</cp:coreProperties>
</file>